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4CF8" w14:textId="3FFC159D" w:rsidR="006D3182" w:rsidRDefault="006D3182" w:rsidP="006D3182"/>
    <w:p w14:paraId="370F7BC8" w14:textId="77777777" w:rsidR="006D3182" w:rsidRDefault="006D3182" w:rsidP="006D3182"/>
    <w:tbl>
      <w:tblPr>
        <w:tblStyle w:val="TabeladeLista6Colorida-Destaque1"/>
        <w:tblW w:w="8499" w:type="dxa"/>
        <w:tblLook w:val="04A0" w:firstRow="1" w:lastRow="0" w:firstColumn="1" w:lastColumn="0" w:noHBand="0" w:noVBand="1"/>
      </w:tblPr>
      <w:tblGrid>
        <w:gridCol w:w="1985"/>
        <w:gridCol w:w="6514"/>
      </w:tblGrid>
      <w:tr w:rsidR="006D3182" w14:paraId="7D52311D" w14:textId="77777777" w:rsidTr="0044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B56495B" w14:textId="77777777" w:rsidR="006D3182" w:rsidRDefault="006D3182" w:rsidP="008105A4"/>
        </w:tc>
        <w:tc>
          <w:tcPr>
            <w:tcW w:w="6514" w:type="dxa"/>
          </w:tcPr>
          <w:p w14:paraId="4E9676A3" w14:textId="60161510" w:rsidR="006D3182" w:rsidRDefault="006D3182" w:rsidP="00810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of a text with different preprocessing</w:t>
            </w:r>
          </w:p>
        </w:tc>
      </w:tr>
      <w:tr w:rsidR="006D3182" w:rsidRPr="002755EC" w14:paraId="7DE7B6D9" w14:textId="77777777" w:rsidTr="004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53326EF" w14:textId="174D9116" w:rsidR="006D3182" w:rsidRDefault="006D3182" w:rsidP="006D3182">
            <w:r>
              <w:t>No SW and No ST</w:t>
            </w:r>
          </w:p>
        </w:tc>
        <w:tc>
          <w:tcPr>
            <w:tcW w:w="6514" w:type="dxa"/>
          </w:tcPr>
          <w:p w14:paraId="7EBEEF1A" w14:textId="08FCAF0C" w:rsidR="006D3182" w:rsidRPr="006D3182" w:rsidRDefault="006D3182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D3182">
              <w:rPr>
                <w:lang w:val="pt-PT"/>
              </w:rPr>
              <w:t>a revolução democrática atravessa um momento que pode ser decisivo os debates divergências</w:t>
            </w:r>
          </w:p>
        </w:tc>
      </w:tr>
      <w:tr w:rsidR="006D3182" w:rsidRPr="002755EC" w14:paraId="67132F7C" w14:textId="77777777" w:rsidTr="004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55DBAC1" w14:textId="52118237" w:rsidR="006D3182" w:rsidRDefault="006D3182" w:rsidP="008105A4">
            <w:r>
              <w:t>SW and No ST</w:t>
            </w:r>
          </w:p>
        </w:tc>
        <w:tc>
          <w:tcPr>
            <w:tcW w:w="6514" w:type="dxa"/>
          </w:tcPr>
          <w:p w14:paraId="1968DDD7" w14:textId="4513DEF0" w:rsidR="006D3182" w:rsidRPr="006D3182" w:rsidRDefault="006D3182" w:rsidP="0081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D3182">
              <w:rPr>
                <w:lang w:val="pt-PT"/>
              </w:rPr>
              <w:t>revolução democrática atravessa momento pode ser decisivo debates divergências</w:t>
            </w:r>
          </w:p>
        </w:tc>
      </w:tr>
      <w:tr w:rsidR="006D3182" w:rsidRPr="002755EC" w14:paraId="4FE4FC34" w14:textId="77777777" w:rsidTr="004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52304B" w14:textId="01C1B598" w:rsidR="006D3182" w:rsidRDefault="006D3182" w:rsidP="008105A4">
            <w:r>
              <w:t>No SW and ST</w:t>
            </w:r>
          </w:p>
        </w:tc>
        <w:tc>
          <w:tcPr>
            <w:tcW w:w="6514" w:type="dxa"/>
          </w:tcPr>
          <w:p w14:paraId="30448667" w14:textId="3366F803" w:rsidR="006D3182" w:rsidRPr="006D3182" w:rsidRDefault="006D3182" w:rsidP="00810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D3182">
              <w:rPr>
                <w:lang w:val="pt-PT"/>
              </w:rPr>
              <w:t xml:space="preserve">a </w:t>
            </w:r>
            <w:proofErr w:type="spellStart"/>
            <w:r w:rsidRPr="006D3182">
              <w:rPr>
                <w:lang w:val="pt-PT"/>
              </w:rPr>
              <w:t>revoluç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democrá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atravess</w:t>
            </w:r>
            <w:proofErr w:type="spellEnd"/>
            <w:r w:rsidRPr="006D3182">
              <w:rPr>
                <w:lang w:val="pt-PT"/>
              </w:rPr>
              <w:t xml:space="preserve"> um </w:t>
            </w:r>
            <w:proofErr w:type="spellStart"/>
            <w:r w:rsidRPr="006D3182">
              <w:rPr>
                <w:lang w:val="pt-PT"/>
              </w:rPr>
              <w:t>moment</w:t>
            </w:r>
            <w:proofErr w:type="spellEnd"/>
            <w:r w:rsidRPr="006D3182">
              <w:rPr>
                <w:lang w:val="pt-PT"/>
              </w:rPr>
              <w:t xml:space="preserve"> que </w:t>
            </w:r>
            <w:proofErr w:type="spellStart"/>
            <w:r w:rsidRPr="006D3182">
              <w:rPr>
                <w:lang w:val="pt-PT"/>
              </w:rPr>
              <w:t>pod</w:t>
            </w:r>
            <w:proofErr w:type="spellEnd"/>
            <w:r w:rsidRPr="006D3182">
              <w:rPr>
                <w:lang w:val="pt-PT"/>
              </w:rPr>
              <w:t xml:space="preserve"> ser decis os </w:t>
            </w:r>
            <w:proofErr w:type="spellStart"/>
            <w:r w:rsidRPr="006D3182">
              <w:rPr>
                <w:lang w:val="pt-PT"/>
              </w:rPr>
              <w:t>debat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diverg</w:t>
            </w:r>
            <w:proofErr w:type="spellEnd"/>
          </w:p>
        </w:tc>
      </w:tr>
      <w:tr w:rsidR="006D3182" w:rsidRPr="002755EC" w14:paraId="6A1CA432" w14:textId="77777777" w:rsidTr="004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AB857E2" w14:textId="0839EC81" w:rsidR="006D3182" w:rsidRDefault="006D3182" w:rsidP="006D3182">
            <w:r>
              <w:t>SW and ST</w:t>
            </w:r>
          </w:p>
        </w:tc>
        <w:tc>
          <w:tcPr>
            <w:tcW w:w="6514" w:type="dxa"/>
          </w:tcPr>
          <w:p w14:paraId="13F99D85" w14:textId="38235EE4" w:rsidR="006D3182" w:rsidRPr="006D3182" w:rsidRDefault="006D3182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6D3182">
              <w:rPr>
                <w:lang w:val="pt-PT"/>
              </w:rPr>
              <w:t>revoluç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democrá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atravess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moment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pod</w:t>
            </w:r>
            <w:proofErr w:type="spellEnd"/>
            <w:r w:rsidRPr="006D3182">
              <w:rPr>
                <w:lang w:val="pt-PT"/>
              </w:rPr>
              <w:t xml:space="preserve"> ser decis </w:t>
            </w:r>
            <w:proofErr w:type="spellStart"/>
            <w:r w:rsidRPr="006D3182">
              <w:rPr>
                <w:lang w:val="pt-PT"/>
              </w:rPr>
              <w:t>debat</w:t>
            </w:r>
            <w:proofErr w:type="spellEnd"/>
            <w:r w:rsidRPr="006D3182">
              <w:rPr>
                <w:lang w:val="pt-PT"/>
              </w:rPr>
              <w:t xml:space="preserve"> </w:t>
            </w:r>
            <w:proofErr w:type="spellStart"/>
            <w:r w:rsidRPr="006D3182">
              <w:rPr>
                <w:lang w:val="pt-PT"/>
              </w:rPr>
              <w:t>diverg</w:t>
            </w:r>
            <w:proofErr w:type="spellEnd"/>
          </w:p>
        </w:tc>
      </w:tr>
    </w:tbl>
    <w:tbl>
      <w:tblPr>
        <w:tblStyle w:val="TabeladeLista6Colorida-Destaque1"/>
        <w:tblpPr w:leftFromText="141" w:rightFromText="141" w:vertAnchor="text" w:horzAnchor="margin" w:tblpY="1069"/>
        <w:tblW w:w="8489" w:type="dxa"/>
        <w:tblLook w:val="04A0" w:firstRow="1" w:lastRow="0" w:firstColumn="1" w:lastColumn="0" w:noHBand="0" w:noVBand="1"/>
      </w:tblPr>
      <w:tblGrid>
        <w:gridCol w:w="2127"/>
        <w:gridCol w:w="1550"/>
        <w:gridCol w:w="1557"/>
        <w:gridCol w:w="1525"/>
        <w:gridCol w:w="1730"/>
      </w:tblGrid>
      <w:tr w:rsidR="006D3182" w14:paraId="488B4489" w14:textId="77777777" w:rsidTr="0044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DE643D" w14:textId="27D6EF34" w:rsidR="006D3182" w:rsidRDefault="00443A42" w:rsidP="00443A42">
            <w:r>
              <w:t>Vocabulary Size</w:t>
            </w:r>
          </w:p>
        </w:tc>
        <w:tc>
          <w:tcPr>
            <w:tcW w:w="1550" w:type="dxa"/>
          </w:tcPr>
          <w:p w14:paraId="49B84590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SW and No ST</w:t>
            </w:r>
          </w:p>
        </w:tc>
        <w:tc>
          <w:tcPr>
            <w:tcW w:w="1557" w:type="dxa"/>
          </w:tcPr>
          <w:p w14:paraId="3D517124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 and No ST</w:t>
            </w:r>
          </w:p>
          <w:p w14:paraId="786E4505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95AD3F1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SW and ST</w:t>
            </w:r>
          </w:p>
          <w:p w14:paraId="6C819998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42EE3C47" w14:textId="77777777" w:rsidR="006D3182" w:rsidRDefault="006D3182" w:rsidP="00443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 and ST</w:t>
            </w:r>
          </w:p>
        </w:tc>
      </w:tr>
      <w:tr w:rsidR="006D3182" w14:paraId="14EAAE70" w14:textId="77777777" w:rsidTr="004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D12652" w14:textId="32F37614" w:rsidR="006D3182" w:rsidRDefault="00443A42" w:rsidP="00443A42">
            <w:r>
              <w:t>1 gram</w:t>
            </w:r>
          </w:p>
        </w:tc>
        <w:tc>
          <w:tcPr>
            <w:tcW w:w="1550" w:type="dxa"/>
          </w:tcPr>
          <w:p w14:paraId="6FB7D680" w14:textId="77777777" w:rsidR="006D3182" w:rsidRDefault="006D3182" w:rsidP="0044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27042</w:t>
            </w:r>
          </w:p>
        </w:tc>
        <w:tc>
          <w:tcPr>
            <w:tcW w:w="1557" w:type="dxa"/>
          </w:tcPr>
          <w:p w14:paraId="7AACEDF9" w14:textId="77777777" w:rsidR="006D3182" w:rsidRDefault="006D3182" w:rsidP="0044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26935</w:t>
            </w:r>
          </w:p>
        </w:tc>
        <w:tc>
          <w:tcPr>
            <w:tcW w:w="1525" w:type="dxa"/>
          </w:tcPr>
          <w:p w14:paraId="573264DD" w14:textId="77777777" w:rsidR="006D3182" w:rsidRDefault="006D3182" w:rsidP="0044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11556</w:t>
            </w:r>
          </w:p>
        </w:tc>
        <w:tc>
          <w:tcPr>
            <w:tcW w:w="1730" w:type="dxa"/>
          </w:tcPr>
          <w:p w14:paraId="4354526B" w14:textId="77777777" w:rsidR="006D3182" w:rsidRDefault="006D3182" w:rsidP="0044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11524</w:t>
            </w:r>
          </w:p>
        </w:tc>
      </w:tr>
      <w:tr w:rsidR="006D3182" w14:paraId="37DFF9F4" w14:textId="77777777" w:rsidTr="004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7D0993" w14:textId="09481487" w:rsidR="006D3182" w:rsidRDefault="006D3182" w:rsidP="00443A42">
            <w:r>
              <w:t>1 + 2 gram</w:t>
            </w:r>
          </w:p>
        </w:tc>
        <w:tc>
          <w:tcPr>
            <w:tcW w:w="1550" w:type="dxa"/>
          </w:tcPr>
          <w:p w14:paraId="3BE50B91" w14:textId="30B29FDA" w:rsidR="006D3182" w:rsidRDefault="00443A42" w:rsidP="00443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A42">
              <w:t>339805</w:t>
            </w:r>
          </w:p>
        </w:tc>
        <w:tc>
          <w:tcPr>
            <w:tcW w:w="1557" w:type="dxa"/>
          </w:tcPr>
          <w:p w14:paraId="5CF9983C" w14:textId="06CAC5AE" w:rsidR="006D3182" w:rsidRDefault="00443A42" w:rsidP="00443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A42">
              <w:t>389755</w:t>
            </w:r>
          </w:p>
        </w:tc>
        <w:tc>
          <w:tcPr>
            <w:tcW w:w="1525" w:type="dxa"/>
          </w:tcPr>
          <w:p w14:paraId="6E52187A" w14:textId="55C2FD3E" w:rsidR="006D3182" w:rsidRDefault="00443A42" w:rsidP="00443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A42">
              <w:t>254599</w:t>
            </w:r>
          </w:p>
        </w:tc>
        <w:tc>
          <w:tcPr>
            <w:tcW w:w="1730" w:type="dxa"/>
          </w:tcPr>
          <w:p w14:paraId="5E81E2A0" w14:textId="76E29B77" w:rsidR="006D3182" w:rsidRDefault="00443A42" w:rsidP="00443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A42">
              <w:t>308794</w:t>
            </w:r>
          </w:p>
        </w:tc>
      </w:tr>
    </w:tbl>
    <w:p w14:paraId="425ADC1C" w14:textId="00E3D95C" w:rsidR="006D3182" w:rsidRDefault="006D3182" w:rsidP="006D3182">
      <w:pPr>
        <w:rPr>
          <w:lang w:val="pt-PT"/>
        </w:rPr>
      </w:pPr>
    </w:p>
    <w:p w14:paraId="40164589" w14:textId="77777777" w:rsidR="00443A42" w:rsidRDefault="00443A42" w:rsidP="006D3182">
      <w:pPr>
        <w:rPr>
          <w:lang w:val="pt-PT"/>
        </w:rPr>
      </w:pPr>
    </w:p>
    <w:p w14:paraId="3F6A0BE4" w14:textId="62570384" w:rsidR="00443A42" w:rsidRDefault="00443A42" w:rsidP="006D3182">
      <w:pPr>
        <w:rPr>
          <w:lang w:val="pt-PT"/>
        </w:rPr>
      </w:pPr>
    </w:p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333"/>
      </w:tblGrid>
      <w:tr w:rsidR="003B5BF1" w14:paraId="1EBD1718" w14:textId="77777777" w:rsidTr="003B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CF86ECA" w14:textId="77777777" w:rsidR="003B5BF1" w:rsidRDefault="003B5BF1" w:rsidP="006D3182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11BF3478" w14:textId="423D22FC" w:rsidR="003B5BF1" w:rsidRDefault="003B5BF1" w:rsidP="006D3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0</w:t>
            </w:r>
          </w:p>
        </w:tc>
      </w:tr>
      <w:tr w:rsidR="003B5BF1" w14:paraId="6D64309B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72BA9F7" w14:textId="06E14DDE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4124560D" w14:textId="627B479F" w:rsidR="003B5BF1" w:rsidRDefault="003B5BF1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56318D3F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7A99B27" w14:textId="42FB5136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0B1EFED" w14:textId="238BA0F3" w:rsidR="003B5BF1" w:rsidRDefault="003B5BF1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FalseTrueFalse0.0010.52SVC.csv</w:t>
            </w:r>
          </w:p>
        </w:tc>
      </w:tr>
      <w:tr w:rsidR="003B5BF1" w14:paraId="6C88255C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604958F" w14:textId="301C18F6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38EA6977" w14:textId="2E77917A" w:rsidR="003B5BF1" w:rsidRDefault="003B5BF1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4D203580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E0E3049" w14:textId="430F6AFB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415F2FB8" w14:textId="480A0FB2" w:rsidR="003B5BF1" w:rsidRDefault="003B5BF1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FalseFalseFalse0.00010.53BernoulliNB.csv</w:t>
            </w:r>
          </w:p>
        </w:tc>
      </w:tr>
      <w:tr w:rsidR="003B5BF1" w14:paraId="75E620B1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7B1473D" w14:textId="3B6BE2F3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1706E3E7" w14:textId="7AA0E9EC" w:rsidR="003B5BF1" w:rsidRDefault="003B5BF1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1380</w:t>
            </w:r>
          </w:p>
        </w:tc>
      </w:tr>
      <w:tr w:rsidR="003B5BF1" w14:paraId="02B09DC3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88129CD" w14:textId="14F4B98F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2E2D6EEC" w14:textId="17A47984" w:rsidR="003B5BF1" w:rsidRDefault="003B5BF1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FalseFalseFalse0.0050.51BernoulliNB.csv</w:t>
            </w:r>
          </w:p>
        </w:tc>
      </w:tr>
      <w:tr w:rsidR="003B5BF1" w14:paraId="6E5E12CA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CA0FF95" w14:textId="4F80986C" w:rsidR="003B5BF1" w:rsidRDefault="003B5BF1" w:rsidP="006D3182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5779C462" w14:textId="458F4466" w:rsidR="003B5BF1" w:rsidRDefault="003B5BF1" w:rsidP="006D3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 xml:space="preserve">.77  </w:t>
            </w:r>
          </w:p>
        </w:tc>
      </w:tr>
      <w:tr w:rsidR="003B5BF1" w14:paraId="3D2D8514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A107FF6" w14:textId="7652D326" w:rsidR="003B5BF1" w:rsidRDefault="003B5BF1" w:rsidP="006D318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1609E898" w14:textId="2951E34A" w:rsidR="003B5BF1" w:rsidRDefault="003B5BF1" w:rsidP="006D3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TrueFalseFalse0.00010.992MultinomialNB.csv</w:t>
            </w:r>
          </w:p>
        </w:tc>
      </w:tr>
    </w:tbl>
    <w:p w14:paraId="3F2EC90D" w14:textId="79A98FDF" w:rsidR="00443A42" w:rsidRDefault="00443A42" w:rsidP="006D3182"/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333"/>
      </w:tblGrid>
      <w:tr w:rsidR="003B5BF1" w14:paraId="0623BDC4" w14:textId="77777777" w:rsidTr="0003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50C6FC7" w14:textId="77777777" w:rsidR="003B5BF1" w:rsidRDefault="003B5BF1" w:rsidP="00036F05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092907FA" w14:textId="1D814A07" w:rsidR="003B5BF1" w:rsidRDefault="003B5BF1" w:rsidP="00036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1</w:t>
            </w:r>
          </w:p>
        </w:tc>
      </w:tr>
      <w:tr w:rsidR="003B5BF1" w14:paraId="4CD68CFF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433C7AB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717FBF30" w14:textId="77777777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4B88B803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DEBF684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405D04AA" w14:textId="2C5C57DD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FalseFalseFalse0.0050.993GaussianNB.csv</w:t>
            </w:r>
          </w:p>
        </w:tc>
      </w:tr>
      <w:tr w:rsidR="003B5BF1" w14:paraId="2CE27F6A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7082527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6E862FBE" w14:textId="48547CA6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0.99</w:t>
            </w:r>
          </w:p>
        </w:tc>
      </w:tr>
      <w:tr w:rsidR="003B5BF1" w14:paraId="4BFBB60F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83ED4DC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6D78BD1B" w14:textId="5B26D02A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FalseFalseTrue0.00010.993SVC.csv</w:t>
            </w:r>
          </w:p>
        </w:tc>
      </w:tr>
      <w:tr w:rsidR="003B5BF1" w14:paraId="696DE963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2844407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77328D91" w14:textId="1702F4E6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1</w:t>
            </w:r>
            <w:r>
              <w:rPr>
                <w:lang w:val="pt-PT"/>
              </w:rPr>
              <w:t>003</w:t>
            </w:r>
          </w:p>
        </w:tc>
      </w:tr>
      <w:tr w:rsidR="003B5BF1" w14:paraId="7AD8547F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89F6297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55961CB6" w14:textId="415B8D29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TrueFalseTrue0.0010.51BernoulliNB.csv</w:t>
            </w:r>
          </w:p>
        </w:tc>
      </w:tr>
      <w:tr w:rsidR="003B5BF1" w14:paraId="46A8D680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82E78EE" w14:textId="77777777" w:rsidR="003B5BF1" w:rsidRDefault="003B5BF1" w:rsidP="00036F05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09E238C7" w14:textId="4CC21BD5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5</w:t>
            </w:r>
            <w:r w:rsidRPr="003B5BF1">
              <w:rPr>
                <w:lang w:val="pt-PT"/>
              </w:rPr>
              <w:t xml:space="preserve">7  </w:t>
            </w:r>
          </w:p>
        </w:tc>
      </w:tr>
      <w:tr w:rsidR="003B5BF1" w14:paraId="6A3014C7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639CCC8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271FE29" w14:textId="2733907E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TrueFalseFalse0.00010.993MultinomialNB.csv</w:t>
            </w:r>
          </w:p>
        </w:tc>
      </w:tr>
    </w:tbl>
    <w:p w14:paraId="790161A8" w14:textId="519A04BD" w:rsidR="003B5BF1" w:rsidRDefault="003B5BF1" w:rsidP="006D3182"/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333"/>
      </w:tblGrid>
      <w:tr w:rsidR="003B5BF1" w14:paraId="072A912F" w14:textId="77777777" w:rsidTr="0003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A6F69CC" w14:textId="77777777" w:rsidR="003B5BF1" w:rsidRDefault="003B5BF1" w:rsidP="00036F05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7F3AA074" w14:textId="56FBC9E2" w:rsidR="003B5BF1" w:rsidRDefault="003B5BF1" w:rsidP="00036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2</w:t>
            </w:r>
          </w:p>
        </w:tc>
      </w:tr>
      <w:tr w:rsidR="003B5BF1" w14:paraId="39AAF95C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710621D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1A90A231" w14:textId="77777777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3B0C2467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F2D03CE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2CF7D752" w14:textId="6DE074F3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FalseFalseTrue0.00010.53SVC.csv</w:t>
            </w:r>
          </w:p>
        </w:tc>
      </w:tr>
      <w:tr w:rsidR="003B5BF1" w14:paraId="36B595C7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BDD656C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5788D08D" w14:textId="0BCC6641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0.89</w:t>
            </w:r>
          </w:p>
        </w:tc>
      </w:tr>
      <w:tr w:rsidR="003B5BF1" w14:paraId="722E3FE8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F3FC3FD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7C4EB2CC" w14:textId="17C1BA02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FalseFalseTrue0.0050.992SVC.csv</w:t>
            </w:r>
          </w:p>
        </w:tc>
      </w:tr>
      <w:tr w:rsidR="003B5BF1" w14:paraId="32BB3CBC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3569499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5B8FB262" w14:textId="09F33D24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801</w:t>
            </w:r>
          </w:p>
        </w:tc>
      </w:tr>
      <w:tr w:rsidR="003B5BF1" w14:paraId="5F1F5DF3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415B7AF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6034A809" w14:textId="28AD9519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FalseTrueTrue0.00010.993BernoulliNB.csv</w:t>
            </w:r>
          </w:p>
        </w:tc>
      </w:tr>
      <w:tr w:rsidR="003B5BF1" w14:paraId="1DA8F170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16416B5" w14:textId="77777777" w:rsidR="003B5BF1" w:rsidRDefault="003B5BF1" w:rsidP="00036F05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07C7F905" w14:textId="582DB2B1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55</w:t>
            </w:r>
            <w:r w:rsidRPr="003B5BF1">
              <w:rPr>
                <w:lang w:val="pt-PT"/>
              </w:rPr>
              <w:t xml:space="preserve">  </w:t>
            </w:r>
          </w:p>
        </w:tc>
      </w:tr>
      <w:tr w:rsidR="003B5BF1" w14:paraId="6C2395E0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5430723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2775C56C" w14:textId="2406CE11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TrueFalseFalse0.00010.992MultinomialNB.csv</w:t>
            </w:r>
          </w:p>
        </w:tc>
      </w:tr>
    </w:tbl>
    <w:p w14:paraId="1CB4AD77" w14:textId="2C39A3D1" w:rsidR="003B5BF1" w:rsidRDefault="003B5BF1" w:rsidP="006D3182"/>
    <w:p w14:paraId="3A4E6311" w14:textId="3F5AEED8" w:rsidR="003B5BF1" w:rsidRDefault="003B5BF1" w:rsidP="006D3182"/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108"/>
      </w:tblGrid>
      <w:tr w:rsidR="003B5BF1" w14:paraId="60D47370" w14:textId="77777777" w:rsidTr="003B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283A34A" w14:textId="77777777" w:rsidR="003B5BF1" w:rsidRDefault="003B5BF1" w:rsidP="00036F05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2F1C040F" w14:textId="596E90EC" w:rsidR="003B5BF1" w:rsidRDefault="003B5BF1" w:rsidP="00036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3</w:t>
            </w:r>
          </w:p>
        </w:tc>
      </w:tr>
      <w:tr w:rsidR="003B5BF1" w14:paraId="42DBB817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15D6E2C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085869B3" w14:textId="77777777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53DBFF30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02322FD0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5A60EFCA" w14:textId="3A3D583C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FalseFalseFalse0.00010.52BernoulliNB.csv</w:t>
            </w:r>
          </w:p>
        </w:tc>
      </w:tr>
      <w:tr w:rsidR="003B5BF1" w14:paraId="18B3AE3A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39D9A702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6DE8D802" w14:textId="601BEE63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0.88</w:t>
            </w:r>
          </w:p>
        </w:tc>
      </w:tr>
      <w:tr w:rsidR="003B5BF1" w14:paraId="546116CF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02FB752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1988CE0" w14:textId="4E59405D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FalseTrueTrue0.00010.53SVC.csv</w:t>
            </w:r>
          </w:p>
        </w:tc>
      </w:tr>
      <w:tr w:rsidR="003B5BF1" w14:paraId="713100E6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BB4EE33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5722E827" w14:textId="26F1CAAC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382</w:t>
            </w:r>
          </w:p>
        </w:tc>
      </w:tr>
      <w:tr w:rsidR="003B5BF1" w14:paraId="268C401D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FFC647F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10A8608A" w14:textId="5B961373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FalseTrueTrue0.0050.53BernoulliNB.csv</w:t>
            </w:r>
          </w:p>
        </w:tc>
      </w:tr>
      <w:tr w:rsidR="003B5BF1" w14:paraId="4BCA1FAB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6D8451EE" w14:textId="77777777" w:rsidR="003B5BF1" w:rsidRDefault="003B5BF1" w:rsidP="00036F05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0847F68C" w14:textId="079E5101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56</w:t>
            </w:r>
            <w:r w:rsidRPr="003B5BF1">
              <w:rPr>
                <w:lang w:val="pt-PT"/>
              </w:rPr>
              <w:t xml:space="preserve">  </w:t>
            </w:r>
          </w:p>
        </w:tc>
      </w:tr>
      <w:tr w:rsidR="003B5BF1" w14:paraId="308D7D98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242DAF8D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7B47231" w14:textId="69A65F88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TrueFalseTrue0.0010.992BernoulliNB.csv</w:t>
            </w:r>
          </w:p>
        </w:tc>
      </w:tr>
    </w:tbl>
    <w:p w14:paraId="1E89AB76" w14:textId="36D1CE13" w:rsidR="003B5BF1" w:rsidRDefault="003B5BF1" w:rsidP="006D3182"/>
    <w:tbl>
      <w:tblPr>
        <w:tblStyle w:val="TabeladeLista6Colorida-Destaque1"/>
        <w:tblpPr w:leftFromText="141" w:rightFromText="141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1047"/>
        <w:gridCol w:w="4333"/>
      </w:tblGrid>
      <w:tr w:rsidR="003B5BF1" w14:paraId="50413A95" w14:textId="77777777" w:rsidTr="003B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4F7E49AC" w14:textId="77777777" w:rsidR="003B5BF1" w:rsidRDefault="003B5BF1" w:rsidP="003B5BF1">
            <w:pPr>
              <w:rPr>
                <w:lang w:val="pt-PT"/>
              </w:rPr>
            </w:pPr>
          </w:p>
        </w:tc>
        <w:tc>
          <w:tcPr>
            <w:tcW w:w="4333" w:type="dxa"/>
          </w:tcPr>
          <w:p w14:paraId="3ADD20D4" w14:textId="77777777" w:rsidR="003B5BF1" w:rsidRDefault="003B5BF1" w:rsidP="003B5B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4</w:t>
            </w:r>
          </w:p>
        </w:tc>
      </w:tr>
      <w:tr w:rsidR="003B5BF1" w14:paraId="3711B252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1715099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333" w:type="dxa"/>
          </w:tcPr>
          <w:p w14:paraId="232E020F" w14:textId="77777777" w:rsidR="003B5BF1" w:rsidRDefault="003B5BF1" w:rsidP="003B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496C52D4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3CF2C875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333" w:type="dxa"/>
          </w:tcPr>
          <w:p w14:paraId="49011415" w14:textId="1D88885B" w:rsidR="003B5BF1" w:rsidRDefault="003B5BF1" w:rsidP="003B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FalseTrueFalse0.00010.52BernoulliNB.csv</w:t>
            </w:r>
          </w:p>
        </w:tc>
      </w:tr>
      <w:tr w:rsidR="003B5BF1" w14:paraId="3A048683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BB269C1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333" w:type="dxa"/>
          </w:tcPr>
          <w:p w14:paraId="668FE9AD" w14:textId="5674C195" w:rsidR="003B5BF1" w:rsidRDefault="003B5BF1" w:rsidP="003B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0.89</w:t>
            </w:r>
          </w:p>
        </w:tc>
      </w:tr>
      <w:tr w:rsidR="003B5BF1" w14:paraId="0B2CFEA2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AA9224F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333" w:type="dxa"/>
          </w:tcPr>
          <w:p w14:paraId="25961EEC" w14:textId="1E2C29B3" w:rsidR="003B5BF1" w:rsidRDefault="003B5BF1" w:rsidP="003B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FalseFalseFalse0.00010.991SVC.csv</w:t>
            </w:r>
          </w:p>
        </w:tc>
      </w:tr>
      <w:tr w:rsidR="003B5BF1" w14:paraId="3F3543BB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5831377C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333" w:type="dxa"/>
          </w:tcPr>
          <w:p w14:paraId="732A7772" w14:textId="395D2C0D" w:rsidR="003B5BF1" w:rsidRDefault="003B5BF1" w:rsidP="003B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279</w:t>
            </w:r>
          </w:p>
        </w:tc>
      </w:tr>
      <w:tr w:rsidR="003B5BF1" w14:paraId="4A6DC5DA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9742563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333" w:type="dxa"/>
          </w:tcPr>
          <w:p w14:paraId="77CB399A" w14:textId="24A2646C" w:rsidR="003B5BF1" w:rsidRDefault="003B5BF1" w:rsidP="003B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TrueFalseFalse0.00010.991BernoulliNB.csv</w:t>
            </w:r>
          </w:p>
        </w:tc>
      </w:tr>
      <w:tr w:rsidR="003B5BF1" w14:paraId="7EF27A75" w14:textId="77777777" w:rsidTr="003B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704C0E3D" w14:textId="77777777" w:rsidR="003B5BF1" w:rsidRDefault="003B5BF1" w:rsidP="003B5BF1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333" w:type="dxa"/>
          </w:tcPr>
          <w:p w14:paraId="30CB3664" w14:textId="37002058" w:rsidR="003B5BF1" w:rsidRDefault="003B5BF1" w:rsidP="003B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48</w:t>
            </w:r>
          </w:p>
        </w:tc>
      </w:tr>
      <w:tr w:rsidR="003B5BF1" w14:paraId="142C2937" w14:textId="77777777" w:rsidTr="003B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</w:tcPr>
          <w:p w14:paraId="3750DC6E" w14:textId="77777777" w:rsidR="003B5BF1" w:rsidRDefault="003B5BF1" w:rsidP="003B5BF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333" w:type="dxa"/>
          </w:tcPr>
          <w:p w14:paraId="3425409A" w14:textId="3BC21F38" w:rsidR="003B5BF1" w:rsidRDefault="003B5BF1" w:rsidP="003B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TrueFalseFalse0.0010.52BernoulliNB.csv</w:t>
            </w:r>
          </w:p>
        </w:tc>
      </w:tr>
    </w:tbl>
    <w:p w14:paraId="29DB793C" w14:textId="63C6AD77" w:rsidR="003B5BF1" w:rsidRDefault="003B5BF1" w:rsidP="006D3182"/>
    <w:p w14:paraId="57F990AF" w14:textId="77777777" w:rsidR="003B5BF1" w:rsidRDefault="003B5BF1" w:rsidP="006D3182"/>
    <w:p w14:paraId="3D85D1D4" w14:textId="51CF8D94" w:rsidR="003B5BF1" w:rsidRDefault="003B5BF1" w:rsidP="006D3182"/>
    <w:p w14:paraId="22773F42" w14:textId="2FB9FA83" w:rsidR="003B5BF1" w:rsidRDefault="003B5BF1" w:rsidP="006D3182"/>
    <w:p w14:paraId="0CCC3DEC" w14:textId="12704168" w:rsidR="003B5BF1" w:rsidRDefault="003B5BF1" w:rsidP="006D3182"/>
    <w:p w14:paraId="35550D69" w14:textId="77777777" w:rsidR="003B5BF1" w:rsidRDefault="003B5BF1" w:rsidP="006D3182"/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047"/>
        <w:gridCol w:w="4265"/>
      </w:tblGrid>
      <w:tr w:rsidR="003B5BF1" w14:paraId="540AAE59" w14:textId="77777777" w:rsidTr="0003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82BC47F" w14:textId="77777777" w:rsidR="003B5BF1" w:rsidRDefault="003B5BF1" w:rsidP="00036F05">
            <w:pPr>
              <w:rPr>
                <w:lang w:val="pt-PT"/>
              </w:rPr>
            </w:pPr>
          </w:p>
        </w:tc>
        <w:tc>
          <w:tcPr>
            <w:tcW w:w="4108" w:type="dxa"/>
          </w:tcPr>
          <w:p w14:paraId="021E00A0" w14:textId="1981A95D" w:rsidR="003B5BF1" w:rsidRDefault="003B5BF1" w:rsidP="00036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Class</w:t>
            </w:r>
            <w:proofErr w:type="spellEnd"/>
            <w:r>
              <w:rPr>
                <w:lang w:val="pt-PT"/>
              </w:rPr>
              <w:t xml:space="preserve"> 5</w:t>
            </w:r>
          </w:p>
        </w:tc>
      </w:tr>
      <w:tr w:rsidR="003B5BF1" w14:paraId="445E89EF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8CF7D54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Precision</w:t>
            </w:r>
            <w:proofErr w:type="spellEnd"/>
          </w:p>
        </w:tc>
        <w:tc>
          <w:tcPr>
            <w:tcW w:w="4108" w:type="dxa"/>
          </w:tcPr>
          <w:p w14:paraId="0B07C6B3" w14:textId="77777777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3B5BF1" w14:paraId="389EE430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9DE658B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63EA8FE3" w14:textId="31F9F418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FalseFalseFalse0.00010.52MultinomialNB.csv</w:t>
            </w:r>
          </w:p>
        </w:tc>
      </w:tr>
      <w:tr w:rsidR="003B5BF1" w14:paraId="6F353538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2A4CE6B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Recall</w:t>
            </w:r>
            <w:proofErr w:type="spellEnd"/>
          </w:p>
        </w:tc>
        <w:tc>
          <w:tcPr>
            <w:tcW w:w="4108" w:type="dxa"/>
          </w:tcPr>
          <w:p w14:paraId="478FB590" w14:textId="4D696ADE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0.87</w:t>
            </w:r>
          </w:p>
        </w:tc>
      </w:tr>
      <w:tr w:rsidR="003B5BF1" w14:paraId="4B5ADFA8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6747925D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3FC6DEB7" w14:textId="7EB3115B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TrueFalseFalse0.0050.52GaussianNB.csv</w:t>
            </w:r>
          </w:p>
        </w:tc>
      </w:tr>
      <w:tr w:rsidR="003B5BF1" w14:paraId="49C8F6EF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8430D50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Support</w:t>
            </w:r>
            <w:proofErr w:type="spellEnd"/>
          </w:p>
        </w:tc>
        <w:tc>
          <w:tcPr>
            <w:tcW w:w="4108" w:type="dxa"/>
          </w:tcPr>
          <w:p w14:paraId="3F62BBBC" w14:textId="1A266288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84</w:t>
            </w:r>
          </w:p>
        </w:tc>
      </w:tr>
      <w:tr w:rsidR="003B5BF1" w14:paraId="459DE226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DB60E49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0C4EC9BC" w14:textId="57D0F4EB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TrueFalseFalse0.0050.53BernoulliNB.csv</w:t>
            </w:r>
          </w:p>
        </w:tc>
      </w:tr>
      <w:tr w:rsidR="003B5BF1" w14:paraId="70C06C5E" w14:textId="77777777" w:rsidTr="0003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4F9B621" w14:textId="77777777" w:rsidR="003B5BF1" w:rsidRDefault="003B5BF1" w:rsidP="00036F05">
            <w:pPr>
              <w:rPr>
                <w:lang w:val="pt-PT"/>
              </w:rPr>
            </w:pPr>
            <w:r>
              <w:rPr>
                <w:lang w:val="pt-PT"/>
              </w:rPr>
              <w:t>F1_Score</w:t>
            </w:r>
          </w:p>
        </w:tc>
        <w:tc>
          <w:tcPr>
            <w:tcW w:w="4108" w:type="dxa"/>
          </w:tcPr>
          <w:p w14:paraId="0ACCE02A" w14:textId="71F45626" w:rsidR="003B5BF1" w:rsidRDefault="003B5BF1" w:rsidP="0003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3B5BF1">
              <w:rPr>
                <w:lang w:val="pt-PT"/>
              </w:rPr>
              <w:t>.</w:t>
            </w:r>
            <w:r>
              <w:rPr>
                <w:lang w:val="pt-PT"/>
              </w:rPr>
              <w:t>35</w:t>
            </w:r>
            <w:r w:rsidRPr="003B5BF1">
              <w:rPr>
                <w:lang w:val="pt-PT"/>
              </w:rPr>
              <w:t xml:space="preserve">  </w:t>
            </w:r>
          </w:p>
        </w:tc>
      </w:tr>
      <w:tr w:rsidR="003B5BF1" w14:paraId="1126FA2E" w14:textId="77777777" w:rsidTr="0003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10A4C6F" w14:textId="77777777" w:rsidR="003B5BF1" w:rsidRDefault="003B5BF1" w:rsidP="00036F05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Model</w:t>
            </w:r>
            <w:proofErr w:type="spellEnd"/>
          </w:p>
        </w:tc>
        <w:tc>
          <w:tcPr>
            <w:tcW w:w="4108" w:type="dxa"/>
          </w:tcPr>
          <w:p w14:paraId="23230296" w14:textId="708EAD99" w:rsidR="003B5BF1" w:rsidRDefault="003B5BF1" w:rsidP="0003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B5BF1">
              <w:rPr>
                <w:lang w:val="pt-PT"/>
              </w:rPr>
              <w:t>FalseFalseFalse0.0010.52MultinomialNB.csv</w:t>
            </w:r>
          </w:p>
        </w:tc>
      </w:tr>
    </w:tbl>
    <w:p w14:paraId="584E2B4A" w14:textId="50C9B5FC" w:rsidR="00EE6C75" w:rsidRDefault="00EE6C75" w:rsidP="006D3182"/>
    <w:p w14:paraId="297D398C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   </w:t>
      </w:r>
    </w:p>
    <w:p w14:paraId="04E6BC87" w14:textId="77777777" w:rsidR="00CF28FA" w:rsidRDefault="00CF28FA" w:rsidP="00CF28FA">
      <w:pPr>
        <w:rPr>
          <w:noProof/>
        </w:rPr>
      </w:pPr>
    </w:p>
    <w:p w14:paraId="508EA469" w14:textId="77777777" w:rsidR="00CF28FA" w:rsidRDefault="00CF28FA" w:rsidP="00CF28FA">
      <w:pPr>
        <w:rPr>
          <w:noProof/>
        </w:rPr>
      </w:pPr>
    </w:p>
    <w:p w14:paraId="1C192D7E" w14:textId="77777777" w:rsidR="00CF28FA" w:rsidRDefault="00CF28FA" w:rsidP="00CF28FA">
      <w:pPr>
        <w:rPr>
          <w:noProof/>
        </w:rPr>
      </w:pPr>
    </w:p>
    <w:p w14:paraId="5EA23F4F" w14:textId="77777777" w:rsidR="00CF28FA" w:rsidRDefault="00CF28FA" w:rsidP="00CF28FA">
      <w:pPr>
        <w:rPr>
          <w:noProof/>
        </w:rPr>
      </w:pPr>
    </w:p>
    <w:p w14:paraId="35E8F23E" w14:textId="77777777" w:rsidR="00CF28FA" w:rsidRDefault="00CF28FA" w:rsidP="00CF28FA">
      <w:pPr>
        <w:rPr>
          <w:noProof/>
        </w:rPr>
      </w:pPr>
    </w:p>
    <w:p w14:paraId="1786BD8A" w14:textId="77777777" w:rsidR="00CF28FA" w:rsidRDefault="00CF28FA" w:rsidP="00CF28FA">
      <w:pPr>
        <w:rPr>
          <w:noProof/>
        </w:rPr>
      </w:pPr>
    </w:p>
    <w:p w14:paraId="603471E3" w14:textId="77777777" w:rsidR="00CF28FA" w:rsidRDefault="00CF28FA" w:rsidP="00CF28FA">
      <w:pPr>
        <w:rPr>
          <w:noProof/>
        </w:rPr>
      </w:pPr>
    </w:p>
    <w:p w14:paraId="7F5F447F" w14:textId="77777777" w:rsidR="00CF28FA" w:rsidRDefault="00CF28FA" w:rsidP="00CF28FA">
      <w:pPr>
        <w:rPr>
          <w:noProof/>
        </w:rPr>
      </w:pPr>
    </w:p>
    <w:p w14:paraId="49494ECC" w14:textId="77777777" w:rsidR="00CF28FA" w:rsidRDefault="00CF28FA" w:rsidP="00CF28FA">
      <w:pPr>
        <w:rPr>
          <w:noProof/>
        </w:rPr>
      </w:pPr>
    </w:p>
    <w:tbl>
      <w:tblPr>
        <w:tblStyle w:val="TabeladeLista6Colorida-Destaque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C6210" w14:paraId="58444874" w14:textId="77777777" w:rsidTr="003C6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03F1A7E" w14:textId="0D019113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Class</w:t>
            </w:r>
          </w:p>
        </w:tc>
        <w:tc>
          <w:tcPr>
            <w:tcW w:w="1699" w:type="dxa"/>
          </w:tcPr>
          <w:p w14:paraId="4FE82020" w14:textId="10274AEA" w:rsidR="003C6210" w:rsidRDefault="003C6210" w:rsidP="003C6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precision</w:t>
            </w:r>
          </w:p>
        </w:tc>
        <w:tc>
          <w:tcPr>
            <w:tcW w:w="1699" w:type="dxa"/>
          </w:tcPr>
          <w:p w14:paraId="172548FD" w14:textId="4E71B1A6" w:rsidR="003C6210" w:rsidRDefault="003C6210" w:rsidP="003C6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recall</w:t>
            </w:r>
          </w:p>
        </w:tc>
        <w:tc>
          <w:tcPr>
            <w:tcW w:w="1699" w:type="dxa"/>
          </w:tcPr>
          <w:p w14:paraId="0C6DD1D4" w14:textId="27FE55D4" w:rsidR="003C6210" w:rsidRDefault="003C6210" w:rsidP="003C6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f1-score</w:t>
            </w:r>
          </w:p>
        </w:tc>
        <w:tc>
          <w:tcPr>
            <w:tcW w:w="1699" w:type="dxa"/>
          </w:tcPr>
          <w:p w14:paraId="6C17632B" w14:textId="779132B2" w:rsidR="003C6210" w:rsidRDefault="003C6210" w:rsidP="003C6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</w:tr>
      <w:tr w:rsidR="003C6210" w14:paraId="0EADB509" w14:textId="77777777" w:rsidTr="003C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E9C7044" w14:textId="1852D538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99" w:type="dxa"/>
          </w:tcPr>
          <w:p w14:paraId="628BD0A5" w14:textId="7A19FA10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.65</w:t>
            </w:r>
          </w:p>
        </w:tc>
        <w:tc>
          <w:tcPr>
            <w:tcW w:w="1699" w:type="dxa"/>
          </w:tcPr>
          <w:p w14:paraId="28D03205" w14:textId="5CF678A3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.90</w:t>
            </w:r>
          </w:p>
        </w:tc>
        <w:tc>
          <w:tcPr>
            <w:tcW w:w="1699" w:type="dxa"/>
          </w:tcPr>
          <w:p w14:paraId="561BA8C1" w14:textId="5A6AEE1A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.76</w:t>
            </w:r>
          </w:p>
        </w:tc>
        <w:tc>
          <w:tcPr>
            <w:tcW w:w="1699" w:type="dxa"/>
          </w:tcPr>
          <w:p w14:paraId="7E25E421" w14:textId="7EF6EA3B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1347</w:t>
            </w:r>
          </w:p>
        </w:tc>
      </w:tr>
      <w:tr w:rsidR="003C6210" w14:paraId="4684D579" w14:textId="77777777" w:rsidTr="003C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906D53D" w14:textId="3CCA973E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99" w:type="dxa"/>
          </w:tcPr>
          <w:p w14:paraId="562F5D20" w14:textId="75F21171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.63</w:t>
            </w:r>
          </w:p>
        </w:tc>
        <w:tc>
          <w:tcPr>
            <w:tcW w:w="1699" w:type="dxa"/>
          </w:tcPr>
          <w:p w14:paraId="721477E7" w14:textId="3F7DEA2D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.53</w:t>
            </w:r>
          </w:p>
        </w:tc>
        <w:tc>
          <w:tcPr>
            <w:tcW w:w="1699" w:type="dxa"/>
          </w:tcPr>
          <w:p w14:paraId="1648CC9C" w14:textId="36B40253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.57</w:t>
            </w:r>
          </w:p>
        </w:tc>
        <w:tc>
          <w:tcPr>
            <w:tcW w:w="1699" w:type="dxa"/>
          </w:tcPr>
          <w:p w14:paraId="01DE4189" w14:textId="5BFB6E75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929</w:t>
            </w:r>
          </w:p>
        </w:tc>
      </w:tr>
      <w:tr w:rsidR="003C6210" w14:paraId="3769273E" w14:textId="77777777" w:rsidTr="003C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0FE5F58" w14:textId="4318ED74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99" w:type="dxa"/>
          </w:tcPr>
          <w:p w14:paraId="699CA263" w14:textId="73050F8C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.66</w:t>
            </w:r>
          </w:p>
        </w:tc>
        <w:tc>
          <w:tcPr>
            <w:tcW w:w="1699" w:type="dxa"/>
          </w:tcPr>
          <w:p w14:paraId="390E8DB3" w14:textId="52814B67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.53</w:t>
            </w:r>
          </w:p>
        </w:tc>
        <w:tc>
          <w:tcPr>
            <w:tcW w:w="1699" w:type="dxa"/>
          </w:tcPr>
          <w:p w14:paraId="7E5EEEC8" w14:textId="1EF094C5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.59</w:t>
            </w:r>
          </w:p>
        </w:tc>
        <w:tc>
          <w:tcPr>
            <w:tcW w:w="1699" w:type="dxa"/>
          </w:tcPr>
          <w:p w14:paraId="1AFB57EF" w14:textId="768FD642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756</w:t>
            </w:r>
          </w:p>
        </w:tc>
      </w:tr>
      <w:tr w:rsidR="003C6210" w14:paraId="70AB0AEB" w14:textId="77777777" w:rsidTr="003C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81350EF" w14:textId="2E5A635E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99" w:type="dxa"/>
          </w:tcPr>
          <w:p w14:paraId="7814D1BD" w14:textId="3204742C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.74</w:t>
            </w:r>
          </w:p>
        </w:tc>
        <w:tc>
          <w:tcPr>
            <w:tcW w:w="1699" w:type="dxa"/>
          </w:tcPr>
          <w:p w14:paraId="51BF3599" w14:textId="4C8B1358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.56</w:t>
            </w:r>
          </w:p>
        </w:tc>
        <w:tc>
          <w:tcPr>
            <w:tcW w:w="1699" w:type="dxa"/>
          </w:tcPr>
          <w:p w14:paraId="2F7804D3" w14:textId="1AD9A9CF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.64</w:t>
            </w:r>
          </w:p>
        </w:tc>
        <w:tc>
          <w:tcPr>
            <w:tcW w:w="1699" w:type="dxa"/>
          </w:tcPr>
          <w:p w14:paraId="2A5DEF1E" w14:textId="6750E915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350</w:t>
            </w:r>
          </w:p>
        </w:tc>
      </w:tr>
      <w:tr w:rsidR="003C6210" w14:paraId="03106A42" w14:textId="77777777" w:rsidTr="003C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CCEBBF9" w14:textId="5CA2DA06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699" w:type="dxa"/>
          </w:tcPr>
          <w:p w14:paraId="520E4128" w14:textId="24EB71E3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.70</w:t>
            </w:r>
          </w:p>
        </w:tc>
        <w:tc>
          <w:tcPr>
            <w:tcW w:w="1699" w:type="dxa"/>
          </w:tcPr>
          <w:p w14:paraId="07E6858F" w14:textId="1D5C0E5E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.38</w:t>
            </w:r>
          </w:p>
        </w:tc>
        <w:tc>
          <w:tcPr>
            <w:tcW w:w="1699" w:type="dxa"/>
          </w:tcPr>
          <w:p w14:paraId="319E7340" w14:textId="072BCF28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.49</w:t>
            </w:r>
          </w:p>
        </w:tc>
        <w:tc>
          <w:tcPr>
            <w:tcW w:w="1699" w:type="dxa"/>
          </w:tcPr>
          <w:p w14:paraId="26B82FD9" w14:textId="0B4B93E1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226</w:t>
            </w:r>
          </w:p>
        </w:tc>
      </w:tr>
      <w:tr w:rsidR="003C6210" w14:paraId="4EA3C100" w14:textId="77777777" w:rsidTr="003C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7C911F6" w14:textId="6E92FFF4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699" w:type="dxa"/>
          </w:tcPr>
          <w:p w14:paraId="67C2D5BF" w14:textId="0BB898D4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.94</w:t>
            </w:r>
          </w:p>
        </w:tc>
        <w:tc>
          <w:tcPr>
            <w:tcW w:w="1699" w:type="dxa"/>
          </w:tcPr>
          <w:p w14:paraId="388EE6E4" w14:textId="5B0FC060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.23</w:t>
            </w:r>
          </w:p>
        </w:tc>
        <w:tc>
          <w:tcPr>
            <w:tcW w:w="1699" w:type="dxa"/>
          </w:tcPr>
          <w:p w14:paraId="5D3C7EE2" w14:textId="1D465697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.37</w:t>
            </w:r>
          </w:p>
        </w:tc>
        <w:tc>
          <w:tcPr>
            <w:tcW w:w="1699" w:type="dxa"/>
          </w:tcPr>
          <w:p w14:paraId="74DC9DEF" w14:textId="37A87A04" w:rsidR="003C6210" w:rsidRDefault="003C6210" w:rsidP="003C6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</w:tr>
      <w:tr w:rsidR="003C6210" w14:paraId="7635FC22" w14:textId="77777777" w:rsidTr="003C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B2FFB7B" w14:textId="7EFCE8F5" w:rsidR="003C6210" w:rsidRDefault="003C6210" w:rsidP="003C6210">
            <w:pPr>
              <w:jc w:val="center"/>
              <w:rPr>
                <w:noProof/>
              </w:rPr>
            </w:pPr>
            <w:r>
              <w:rPr>
                <w:noProof/>
              </w:rPr>
              <w:t>Avg/Total</w:t>
            </w:r>
          </w:p>
        </w:tc>
        <w:tc>
          <w:tcPr>
            <w:tcW w:w="1699" w:type="dxa"/>
          </w:tcPr>
          <w:p w14:paraId="7ACF9FC1" w14:textId="11294333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.66</w:t>
            </w:r>
          </w:p>
        </w:tc>
        <w:tc>
          <w:tcPr>
            <w:tcW w:w="1699" w:type="dxa"/>
          </w:tcPr>
          <w:p w14:paraId="0A30BBE8" w14:textId="0E2A2055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.66</w:t>
            </w:r>
          </w:p>
        </w:tc>
        <w:tc>
          <w:tcPr>
            <w:tcW w:w="1699" w:type="dxa"/>
          </w:tcPr>
          <w:p w14:paraId="0AA57273" w14:textId="66929B47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.64</w:t>
            </w:r>
          </w:p>
        </w:tc>
        <w:tc>
          <w:tcPr>
            <w:tcW w:w="1699" w:type="dxa"/>
          </w:tcPr>
          <w:p w14:paraId="08245DFA" w14:textId="7A96E03D" w:rsidR="003C6210" w:rsidRDefault="003C6210" w:rsidP="003C6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3677</w:t>
            </w:r>
          </w:p>
        </w:tc>
      </w:tr>
    </w:tbl>
    <w:p w14:paraId="7454427F" w14:textId="77777777" w:rsidR="003C6210" w:rsidRDefault="003C6210" w:rsidP="00CF28FA">
      <w:pPr>
        <w:rPr>
          <w:noProof/>
        </w:rPr>
      </w:pPr>
    </w:p>
    <w:p w14:paraId="7CD7B77E" w14:textId="77777777" w:rsidR="003C6210" w:rsidRDefault="003C6210" w:rsidP="00CF28FA">
      <w:pPr>
        <w:rPr>
          <w:noProof/>
        </w:rPr>
      </w:pPr>
    </w:p>
    <w:p w14:paraId="6A7695E8" w14:textId="5F87EE8E" w:rsidR="00CF28FA" w:rsidRDefault="00CF28FA" w:rsidP="00CF28FA">
      <w:pPr>
        <w:rPr>
          <w:noProof/>
        </w:rPr>
      </w:pPr>
      <w:r>
        <w:rPr>
          <w:noProof/>
        </w:rPr>
        <w:tab/>
        <w:t>precision    recall  f1-score   support</w:t>
      </w:r>
    </w:p>
    <w:p w14:paraId="6261CA95" w14:textId="77777777" w:rsidR="00CF28FA" w:rsidRDefault="00CF28FA" w:rsidP="00CF28FA">
      <w:pPr>
        <w:rPr>
          <w:noProof/>
        </w:rPr>
      </w:pPr>
    </w:p>
    <w:p w14:paraId="5CA5A625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0       0.65      0.90      0.76      1347</w:t>
      </w:r>
    </w:p>
    <w:p w14:paraId="59E3C87C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1       0.63      0.53      0.57       929</w:t>
      </w:r>
    </w:p>
    <w:p w14:paraId="128F1E3B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2       0.66      0.53      0.59       756</w:t>
      </w:r>
    </w:p>
    <w:p w14:paraId="17878777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3       0.74      0.56      0.64       350</w:t>
      </w:r>
    </w:p>
    <w:p w14:paraId="4564A564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4       0.70      0.38      0.49       226</w:t>
      </w:r>
    </w:p>
    <w:p w14:paraId="4129B9E8" w14:textId="77777777" w:rsidR="00CF28FA" w:rsidRDefault="00CF28FA" w:rsidP="00CF28FA">
      <w:pPr>
        <w:rPr>
          <w:noProof/>
        </w:rPr>
      </w:pPr>
      <w:r>
        <w:rPr>
          <w:noProof/>
        </w:rPr>
        <w:t xml:space="preserve">          5       0.94      0.23      0.37        69</w:t>
      </w:r>
    </w:p>
    <w:p w14:paraId="78CDC52E" w14:textId="77777777" w:rsidR="00CF28FA" w:rsidRDefault="00CF28FA" w:rsidP="00CF28FA">
      <w:pPr>
        <w:rPr>
          <w:noProof/>
        </w:rPr>
      </w:pPr>
    </w:p>
    <w:p w14:paraId="65576D85" w14:textId="244981DA" w:rsidR="003434B4" w:rsidRDefault="00CF28FA" w:rsidP="00CF28FA">
      <w:pPr>
        <w:rPr>
          <w:noProof/>
        </w:rPr>
      </w:pPr>
      <w:r>
        <w:rPr>
          <w:noProof/>
        </w:rPr>
        <w:t>avg / total       0.66      0.66      0.64      3677</w:t>
      </w:r>
      <w:r w:rsidRPr="00CF28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CF83C" wp14:editId="66467A40">
            <wp:extent cx="5400040" cy="23215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4DBB" w14:textId="3A3DC7FD" w:rsidR="003B172F" w:rsidRDefault="003B172F" w:rsidP="00CF28FA"/>
    <w:p w14:paraId="6F2E1291" w14:textId="53AE8F82" w:rsidR="003B172F" w:rsidRDefault="003B172F" w:rsidP="00CF28FA">
      <w:pPr>
        <w:rPr>
          <w:lang w:val="pt-PT"/>
        </w:rPr>
      </w:pPr>
      <w:proofErr w:type="spellStart"/>
      <w:r w:rsidRPr="003B172F">
        <w:rPr>
          <w:lang w:val="pt-PT"/>
        </w:rPr>
        <w:t>Nao</w:t>
      </w:r>
      <w:proofErr w:type="spellEnd"/>
      <w:r w:rsidRPr="003B172F">
        <w:rPr>
          <w:lang w:val="pt-PT"/>
        </w:rPr>
        <w:t xml:space="preserve"> definir limite </w:t>
      </w:r>
      <w:proofErr w:type="spellStart"/>
      <w:r w:rsidRPr="003B172F">
        <w:rPr>
          <w:lang w:val="pt-PT"/>
        </w:rPr>
        <w:t>maximo</w:t>
      </w:r>
      <w:proofErr w:type="spellEnd"/>
      <w:r w:rsidRPr="003B172F">
        <w:rPr>
          <w:lang w:val="pt-PT"/>
        </w:rPr>
        <w:t xml:space="preserve"> levou a</w:t>
      </w:r>
      <w:r>
        <w:rPr>
          <w:lang w:val="pt-PT"/>
        </w:rPr>
        <w:t xml:space="preserve"> piores resultados.</w:t>
      </w:r>
    </w:p>
    <w:p w14:paraId="6AC459E5" w14:textId="68D8D573" w:rsidR="003B172F" w:rsidRDefault="003B172F" w:rsidP="00CF28FA">
      <w:proofErr w:type="spellStart"/>
      <w:r w:rsidRPr="000E32BC">
        <w:t>Stoping</w:t>
      </w:r>
      <w:proofErr w:type="spellEnd"/>
      <w:r w:rsidRPr="000E32BC">
        <w:t xml:space="preserve"> words e </w:t>
      </w:r>
      <w:proofErr w:type="spellStart"/>
      <w:r w:rsidRPr="000E32BC">
        <w:t>Steeming</w:t>
      </w:r>
      <w:proofErr w:type="spellEnd"/>
      <w:r w:rsidRPr="000E32BC">
        <w:t xml:space="preserve"> </w:t>
      </w:r>
      <w:r w:rsidR="000E32BC" w:rsidRPr="000E32BC">
        <w:t xml:space="preserve">tb </w:t>
      </w:r>
      <w:proofErr w:type="spellStart"/>
      <w:r w:rsidR="000E32BC" w:rsidRPr="000E32BC">
        <w:t>n</w:t>
      </w:r>
      <w:r w:rsidR="000E32BC">
        <w:t>ao</w:t>
      </w:r>
      <w:proofErr w:type="spellEnd"/>
      <w:r w:rsidR="000E32BC">
        <w:t xml:space="preserve"> </w:t>
      </w:r>
      <w:proofErr w:type="spellStart"/>
      <w:r w:rsidR="000E32BC">
        <w:t>ajudaram</w:t>
      </w:r>
      <w:proofErr w:type="spellEnd"/>
      <w:r w:rsidR="000E32BC">
        <w:t>.</w:t>
      </w:r>
    </w:p>
    <w:p w14:paraId="6181829A" w14:textId="58C1EBE4" w:rsidR="000E32BC" w:rsidRDefault="000E32BC" w:rsidP="00CF28FA">
      <w:pPr>
        <w:rPr>
          <w:lang w:val="pt-PT"/>
        </w:rPr>
      </w:pPr>
      <w:r w:rsidRPr="000E32BC">
        <w:rPr>
          <w:lang w:val="pt-PT"/>
        </w:rPr>
        <w:t xml:space="preserve">5 </w:t>
      </w:r>
      <w:proofErr w:type="spellStart"/>
      <w:r w:rsidRPr="000E32BC">
        <w:rPr>
          <w:lang w:val="pt-PT"/>
        </w:rPr>
        <w:t>NGrams</w:t>
      </w:r>
      <w:proofErr w:type="spellEnd"/>
      <w:r w:rsidRPr="000E32BC">
        <w:rPr>
          <w:lang w:val="pt-PT"/>
        </w:rPr>
        <w:t xml:space="preserve"> para cima </w:t>
      </w:r>
      <w:proofErr w:type="spellStart"/>
      <w:r w:rsidRPr="000E32BC">
        <w:rPr>
          <w:lang w:val="pt-PT"/>
        </w:rPr>
        <w:t>tb</w:t>
      </w:r>
      <w:proofErr w:type="spellEnd"/>
      <w:r w:rsidRPr="000E32BC">
        <w:rPr>
          <w:lang w:val="pt-PT"/>
        </w:rPr>
        <w:t xml:space="preserve"> </w:t>
      </w:r>
      <w:proofErr w:type="spellStart"/>
      <w:r w:rsidRPr="000E32BC">
        <w:rPr>
          <w:lang w:val="pt-PT"/>
        </w:rPr>
        <w:t>nao</w:t>
      </w:r>
      <w:proofErr w:type="spellEnd"/>
      <w:r w:rsidRPr="000E32BC">
        <w:rPr>
          <w:lang w:val="pt-PT"/>
        </w:rPr>
        <w:t xml:space="preserve"> a</w:t>
      </w:r>
      <w:r>
        <w:rPr>
          <w:lang w:val="pt-PT"/>
        </w:rPr>
        <w:t>judou</w:t>
      </w:r>
    </w:p>
    <w:p w14:paraId="228363BF" w14:textId="6AB48B26" w:rsidR="002755EC" w:rsidRDefault="002755EC" w:rsidP="00CF28FA">
      <w:pPr>
        <w:rPr>
          <w:lang w:val="pt-PT"/>
        </w:rPr>
      </w:pPr>
      <w:proofErr w:type="spellStart"/>
      <w:r>
        <w:rPr>
          <w:lang w:val="pt-PT"/>
        </w:rPr>
        <w:t>Emsemble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methods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decreased</w:t>
      </w:r>
      <w:proofErr w:type="spellEnd"/>
      <w:r>
        <w:rPr>
          <w:lang w:val="pt-PT"/>
        </w:rPr>
        <w:t xml:space="preserve"> performance</w:t>
      </w:r>
    </w:p>
    <w:p w14:paraId="2B4B2DB6" w14:textId="7E257116" w:rsidR="00E16E30" w:rsidRDefault="00E16E30" w:rsidP="00CF28FA">
      <w:pPr>
        <w:rPr>
          <w:lang w:val="pt-PT"/>
        </w:rPr>
      </w:pPr>
    </w:p>
    <w:p w14:paraId="7D704E40" w14:textId="579DE1C8" w:rsidR="00E16E30" w:rsidRDefault="00E16E30" w:rsidP="00CF28FA">
      <w:pPr>
        <w:rPr>
          <w:lang w:val="pt-PT"/>
        </w:rPr>
      </w:pPr>
    </w:p>
    <w:p w14:paraId="276775D4" w14:textId="4720027C" w:rsidR="000E32BC" w:rsidRDefault="000E32BC" w:rsidP="00CF28FA">
      <w:pPr>
        <w:rPr>
          <w:lang w:val="pt-PT"/>
        </w:rPr>
      </w:pPr>
    </w:p>
    <w:p w14:paraId="320C18ED" w14:textId="152519B0" w:rsidR="000E32BC" w:rsidRDefault="000E32BC" w:rsidP="00CF28FA">
      <w:pPr>
        <w:rPr>
          <w:lang w:val="pt-PT"/>
        </w:rPr>
      </w:pPr>
    </w:p>
    <w:p w14:paraId="4B572365" w14:textId="16D65751" w:rsidR="000E32BC" w:rsidRPr="000E32BC" w:rsidRDefault="00A52B26" w:rsidP="00CF28FA">
      <w:pPr>
        <w:rPr>
          <w:lang w:val="pt-PT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8ABABF5" wp14:editId="5CF0A427">
            <wp:extent cx="5400040" cy="4566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C5C60">
        <w:rPr>
          <w:noProof/>
        </w:rPr>
        <w:drawing>
          <wp:inline distT="0" distB="0" distL="0" distR="0" wp14:anchorId="47379883" wp14:editId="3AE2C603">
            <wp:extent cx="5019675" cy="2743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C60">
        <w:rPr>
          <w:noProof/>
        </w:rPr>
        <w:t xml:space="preserve"> </w:t>
      </w:r>
    </w:p>
    <w:sectPr w:rsidR="000E32BC" w:rsidRPr="000E3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98"/>
    <w:rsid w:val="00081198"/>
    <w:rsid w:val="000E32BC"/>
    <w:rsid w:val="00192553"/>
    <w:rsid w:val="001A626C"/>
    <w:rsid w:val="002755EC"/>
    <w:rsid w:val="002B7501"/>
    <w:rsid w:val="003434B4"/>
    <w:rsid w:val="003B172F"/>
    <w:rsid w:val="003B5BF1"/>
    <w:rsid w:val="003C6210"/>
    <w:rsid w:val="00443A42"/>
    <w:rsid w:val="006C5C60"/>
    <w:rsid w:val="006D3182"/>
    <w:rsid w:val="0073359A"/>
    <w:rsid w:val="007E60D1"/>
    <w:rsid w:val="00A52B26"/>
    <w:rsid w:val="00CB5A34"/>
    <w:rsid w:val="00CF28FA"/>
    <w:rsid w:val="00E00CFC"/>
    <w:rsid w:val="00E16E30"/>
    <w:rsid w:val="00EE6C75"/>
    <w:rsid w:val="00FC10FC"/>
    <w:rsid w:val="00FD3779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EB31"/>
  <w15:chartTrackingRefBased/>
  <w15:docId w15:val="{5CA3826E-C12E-4E0D-988E-3C1E3687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D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6">
    <w:name w:val="Grid Table 1 Light Accent 6"/>
    <w:basedOn w:val="Tabelanormal"/>
    <w:uiPriority w:val="46"/>
    <w:rsid w:val="006D318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6D31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6">
    <w:name w:val="Grid Table 2 Accent 6"/>
    <w:basedOn w:val="Tabelanormal"/>
    <w:uiPriority w:val="47"/>
    <w:rsid w:val="006D318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3">
    <w:name w:val="Grid Table 3"/>
    <w:basedOn w:val="Tabelanormal"/>
    <w:uiPriority w:val="48"/>
    <w:rsid w:val="006D31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443A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7Colorida-Destaque1">
    <w:name w:val="Grid Table 7 Colorful Accent 1"/>
    <w:basedOn w:val="Tabelanormal"/>
    <w:uiPriority w:val="52"/>
    <w:rsid w:val="00443A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Lista3-Destaque1">
    <w:name w:val="List Table 3 Accent 1"/>
    <w:basedOn w:val="Tabelanormal"/>
    <w:uiPriority w:val="48"/>
    <w:rsid w:val="00443A4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443A4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Destaque1">
    <w:name w:val="List Table 6 Colorful Accent 1"/>
    <w:basedOn w:val="Tabelanormal"/>
    <w:uiPriority w:val="51"/>
    <w:rsid w:val="00443A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7Colorida-Destaque5">
    <w:name w:val="List Table 7 Colorful Accent 5"/>
    <w:basedOn w:val="Tabelanormal"/>
    <w:uiPriority w:val="52"/>
    <w:rsid w:val="003C621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E2453-878B-44F5-B75E-8498C059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nunes</dc:creator>
  <cp:keywords/>
  <dc:description/>
  <cp:lastModifiedBy>nelson nunes</cp:lastModifiedBy>
  <cp:revision>8</cp:revision>
  <dcterms:created xsi:type="dcterms:W3CDTF">2018-11-17T16:21:00Z</dcterms:created>
  <dcterms:modified xsi:type="dcterms:W3CDTF">2018-12-01T09:29:00Z</dcterms:modified>
</cp:coreProperties>
</file>